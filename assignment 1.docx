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5B4C2CAB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 1: </w:t>
      </w:r>
      <w:r w:rsidR="00026031">
        <w:rPr>
          <w:color w:val="auto"/>
          <w:sz w:val="36"/>
          <w:szCs w:val="36"/>
        </w:rPr>
        <w:t xml:space="preserve">Deploy a </w:t>
      </w:r>
      <w:r w:rsidR="000D55AC">
        <w:rPr>
          <w:color w:val="auto"/>
          <w:sz w:val="36"/>
          <w:szCs w:val="36"/>
        </w:rPr>
        <w:t xml:space="preserve">web </w:t>
      </w:r>
      <w:r w:rsidR="00026031">
        <w:rPr>
          <w:color w:val="auto"/>
          <w:sz w:val="36"/>
          <w:szCs w:val="36"/>
        </w:rPr>
        <w:t xml:space="preserve">page on </w:t>
      </w:r>
      <w:r w:rsidR="005713F5">
        <w:rPr>
          <w:color w:val="auto"/>
          <w:sz w:val="36"/>
          <w:szCs w:val="36"/>
        </w:rPr>
        <w:t>GitHub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14BBF433" w14:textId="334C4818" w:rsidR="00F0264E" w:rsidRPr="00D74561" w:rsidRDefault="002A5470" w:rsidP="00D74561">
      <w:r>
        <w:t xml:space="preserve">Your assignment is to create a </w:t>
      </w:r>
      <w:r w:rsidR="009822AD">
        <w:t>simple</w:t>
      </w:r>
      <w:r w:rsidR="00261CF8">
        <w:t xml:space="preserve"> HTML</w:t>
      </w:r>
      <w:r w:rsidR="00FE756F">
        <w:t xml:space="preserve"> web page and deploy it </w:t>
      </w:r>
      <w:r w:rsidR="002F09A1">
        <w:t>on</w:t>
      </w:r>
      <w:r w:rsidR="00FE756F">
        <w:t xml:space="preserve"> GitHub.com</w:t>
      </w:r>
    </w:p>
    <w:p w14:paraId="45F83B8A" w14:textId="5CA963AF" w:rsidR="00D74561" w:rsidRDefault="00D74561" w:rsidP="00D74561">
      <w:pPr>
        <w:pStyle w:val="Heading2"/>
      </w:pPr>
      <w:r>
        <w:t>Requirements</w:t>
      </w:r>
    </w:p>
    <w:p w14:paraId="38ECB1D5" w14:textId="410189CC" w:rsidR="00FE756F" w:rsidRDefault="002F09A1" w:rsidP="00FE756F">
      <w:r>
        <w:t xml:space="preserve">The page must </w:t>
      </w:r>
      <w:r w:rsidR="005713F5">
        <w:t>include</w:t>
      </w:r>
      <w:r>
        <w:t xml:space="preserve"> the following:</w:t>
      </w:r>
    </w:p>
    <w:p w14:paraId="20AB65C4" w14:textId="51EED1CC" w:rsidR="002F09A1" w:rsidRDefault="00C67EFD" w:rsidP="00511B5D">
      <w:pPr>
        <w:pStyle w:val="ListParagraph"/>
        <w:numPr>
          <w:ilvl w:val="0"/>
          <w:numId w:val="29"/>
        </w:numPr>
      </w:pPr>
      <w:r>
        <w:t xml:space="preserve">Your </w:t>
      </w:r>
      <w:r w:rsidR="001B511A">
        <w:t xml:space="preserve">first </w:t>
      </w:r>
      <w:r>
        <w:t>name</w:t>
      </w:r>
    </w:p>
    <w:p w14:paraId="2AFB6DCD" w14:textId="1F3CE4DD" w:rsidR="00C67EFD" w:rsidRDefault="00C67EFD" w:rsidP="00511B5D">
      <w:pPr>
        <w:pStyle w:val="ListParagraph"/>
        <w:numPr>
          <w:ilvl w:val="0"/>
          <w:numId w:val="29"/>
        </w:numPr>
      </w:pPr>
      <w:r>
        <w:t xml:space="preserve">Where </w:t>
      </w:r>
      <w:r w:rsidR="001B511A">
        <w:t>you grew up</w:t>
      </w:r>
    </w:p>
    <w:p w14:paraId="0DA5EB5A" w14:textId="310EB889" w:rsidR="00A83F1D" w:rsidRDefault="00C67EFD" w:rsidP="00511B5D">
      <w:pPr>
        <w:pStyle w:val="ListParagraph"/>
        <w:numPr>
          <w:ilvl w:val="0"/>
          <w:numId w:val="29"/>
        </w:numPr>
      </w:pPr>
      <w:r>
        <w:t>Your major</w:t>
      </w:r>
    </w:p>
    <w:p w14:paraId="10C9B89F" w14:textId="045A0CA2" w:rsidR="00A83F1D" w:rsidRDefault="00F053C3" w:rsidP="00511B5D">
      <w:pPr>
        <w:pStyle w:val="ListParagraph"/>
        <w:numPr>
          <w:ilvl w:val="0"/>
          <w:numId w:val="29"/>
        </w:numPr>
      </w:pPr>
      <w:r>
        <w:t xml:space="preserve">A list of </w:t>
      </w:r>
      <w:r w:rsidR="00245C71">
        <w:t>any</w:t>
      </w:r>
      <w:r w:rsidR="005200C9">
        <w:t xml:space="preserve"> web development </w:t>
      </w:r>
      <w:r w:rsidR="001B511A">
        <w:t>background</w:t>
      </w:r>
      <w:r w:rsidR="00245C71">
        <w:t xml:space="preserve"> (it’s ok if you do not have any)</w:t>
      </w:r>
    </w:p>
    <w:p w14:paraId="67A93E35" w14:textId="1126460D" w:rsidR="00245C71" w:rsidRDefault="00F053C3" w:rsidP="00511B5D">
      <w:pPr>
        <w:pStyle w:val="ListParagraph"/>
        <w:numPr>
          <w:ilvl w:val="0"/>
          <w:numId w:val="29"/>
        </w:numPr>
      </w:pPr>
      <w:r>
        <w:t>A list of</w:t>
      </w:r>
      <w:r w:rsidR="0020537E">
        <w:t xml:space="preserve"> </w:t>
      </w:r>
      <w:r w:rsidR="00245C71">
        <w:t>any software development background (it’s ok if you do not have any)</w:t>
      </w:r>
    </w:p>
    <w:p w14:paraId="1C3AF25A" w14:textId="4C0C1B22" w:rsidR="00616001" w:rsidRDefault="008F3640" w:rsidP="00511B5D">
      <w:pPr>
        <w:pStyle w:val="ListParagraph"/>
        <w:numPr>
          <w:ilvl w:val="0"/>
          <w:numId w:val="29"/>
        </w:numPr>
      </w:pPr>
      <w:r>
        <w:t>One or two sentences describing why you wanted to take this course</w:t>
      </w:r>
    </w:p>
    <w:p w14:paraId="16A5F0B8" w14:textId="6FBBD6C0" w:rsidR="00C67EFD" w:rsidRDefault="00C67EFD" w:rsidP="00511B5D">
      <w:pPr>
        <w:pStyle w:val="ListParagraph"/>
        <w:numPr>
          <w:ilvl w:val="0"/>
          <w:numId w:val="29"/>
        </w:numPr>
      </w:pPr>
      <w:r>
        <w:t>An image that represents your favorite place</w:t>
      </w:r>
    </w:p>
    <w:p w14:paraId="3BC7B3FA" w14:textId="4CED2589" w:rsidR="00C67EFD" w:rsidRDefault="00C67EFD" w:rsidP="00511B5D">
      <w:pPr>
        <w:pStyle w:val="ListParagraph"/>
        <w:numPr>
          <w:ilvl w:val="0"/>
          <w:numId w:val="29"/>
        </w:numPr>
      </w:pPr>
      <w:r>
        <w:t>A link to your favorite restau</w:t>
      </w:r>
      <w:r w:rsidR="00011BA5">
        <w:t>rant</w:t>
      </w:r>
      <w:r w:rsidR="007B1BC0">
        <w:t xml:space="preserve"> (open it in a new tab)</w:t>
      </w:r>
    </w:p>
    <w:p w14:paraId="16ACE1E2" w14:textId="77777777" w:rsidR="00D85D8F" w:rsidRDefault="00D85D8F" w:rsidP="007A34E9">
      <w:pPr>
        <w:pStyle w:val="Heading2"/>
      </w:pPr>
    </w:p>
    <w:p w14:paraId="199ECCDF" w14:textId="61A1C91A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54A40A03" w14:textId="06933006" w:rsidR="00D74561" w:rsidRDefault="00D74561" w:rsidP="007A34E9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URL of </w:t>
      </w:r>
      <w:r w:rsidR="004E2EE8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the </w:t>
      </w:r>
      <w:r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website</w:t>
      </w:r>
      <w:r w:rsidR="004E2EE8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live on github.com</w:t>
      </w:r>
      <w:r w:rsidR="00661598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  <w:t>Your code (</w:t>
      </w:r>
      <w:r w:rsidR="00F955D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upload </w:t>
      </w:r>
      <w:r w:rsidR="00F67833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 file with the code</w:t>
      </w:r>
      <w:r w:rsidR="00661598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)</w:t>
      </w:r>
    </w:p>
    <w:p w14:paraId="18B7ED43" w14:textId="73910904" w:rsidR="008C64AE" w:rsidRDefault="008C64AE" w:rsidP="004E2EE8"/>
    <w:p w14:paraId="20B6C608" w14:textId="5FBA8287" w:rsidR="00D74561" w:rsidRDefault="00D74561" w:rsidP="00D74561">
      <w:pPr>
        <w:pStyle w:val="Heading2"/>
      </w:pPr>
      <w:r>
        <w:t>Rubric</w:t>
      </w:r>
    </w:p>
    <w:p w14:paraId="14A97B9F" w14:textId="2E96AA25" w:rsidR="00D74561" w:rsidRPr="00D74561" w:rsidRDefault="004E2EE8" w:rsidP="00D74561">
      <w:r>
        <w:t>2</w:t>
      </w:r>
      <w:r w:rsidR="00902401">
        <w:t>0 points</w:t>
      </w:r>
      <w:r w:rsidR="00902401">
        <w:tab/>
      </w:r>
      <w:r w:rsidR="009B119F">
        <w:t xml:space="preserve">Creativity &amp; </w:t>
      </w:r>
      <w:r w:rsidR="00EF4725">
        <w:t>Effort</w:t>
      </w:r>
      <w:r w:rsidR="00F75F60">
        <w:br/>
      </w:r>
      <w:r w:rsidR="00BB47C8">
        <w:t>60</w:t>
      </w:r>
      <w:r w:rsidR="00902401">
        <w:t xml:space="preserve"> points</w:t>
      </w:r>
      <w:r w:rsidR="009B119F">
        <w:tab/>
        <w:t>Meets requirements</w:t>
      </w:r>
      <w:r w:rsidR="000B6BF1">
        <w:br/>
      </w:r>
      <w:r w:rsidR="00BB47C8">
        <w:t>20</w:t>
      </w:r>
      <w:r w:rsidR="000B6BF1">
        <w:t xml:space="preserve"> points</w:t>
      </w:r>
      <w:r w:rsidR="000B6BF1">
        <w:tab/>
      </w:r>
      <w:r w:rsidR="009B119F">
        <w:t>Overall quality/</w:t>
      </w:r>
      <w:r w:rsidR="00BB47C8">
        <w:t>t</w:t>
      </w:r>
      <w:r w:rsidR="009B119F">
        <w:t>echnical proficiency</w:t>
      </w:r>
    </w:p>
    <w:sectPr w:rsidR="00D74561" w:rsidRPr="00D74561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C92A3" w14:textId="77777777" w:rsidR="008914CC" w:rsidRDefault="008914CC">
      <w:pPr>
        <w:spacing w:after="0"/>
      </w:pPr>
      <w:r>
        <w:separator/>
      </w:r>
    </w:p>
  </w:endnote>
  <w:endnote w:type="continuationSeparator" w:id="0">
    <w:p w14:paraId="21F3CCF4" w14:textId="77777777" w:rsidR="008914CC" w:rsidRDefault="00891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BCB01" w14:textId="77777777" w:rsidR="008914CC" w:rsidRDefault="008914CC">
      <w:pPr>
        <w:spacing w:after="0"/>
      </w:pPr>
      <w:r>
        <w:separator/>
      </w:r>
    </w:p>
  </w:footnote>
  <w:footnote w:type="continuationSeparator" w:id="0">
    <w:p w14:paraId="01877FF9" w14:textId="77777777" w:rsidR="008914CC" w:rsidRDefault="008914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82530"/>
    <w:multiLevelType w:val="hybridMultilevel"/>
    <w:tmpl w:val="C1A09CB6"/>
    <w:lvl w:ilvl="0" w:tplc="3530F33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131738">
    <w:abstractNumId w:val="9"/>
  </w:num>
  <w:num w:numId="2" w16cid:durableId="1206795731">
    <w:abstractNumId w:val="22"/>
  </w:num>
  <w:num w:numId="3" w16cid:durableId="37054867">
    <w:abstractNumId w:val="24"/>
  </w:num>
  <w:num w:numId="4" w16cid:durableId="1122113776">
    <w:abstractNumId w:val="14"/>
  </w:num>
  <w:num w:numId="5" w16cid:durableId="1902206854">
    <w:abstractNumId w:val="14"/>
    <w:lvlOverride w:ilvl="0">
      <w:startOverride w:val="1"/>
    </w:lvlOverride>
  </w:num>
  <w:num w:numId="6" w16cid:durableId="1564676906">
    <w:abstractNumId w:val="7"/>
  </w:num>
  <w:num w:numId="7" w16cid:durableId="347635105">
    <w:abstractNumId w:val="6"/>
  </w:num>
  <w:num w:numId="8" w16cid:durableId="1920938264">
    <w:abstractNumId w:val="5"/>
  </w:num>
  <w:num w:numId="9" w16cid:durableId="1928078136">
    <w:abstractNumId w:val="4"/>
  </w:num>
  <w:num w:numId="10" w16cid:durableId="1405107870">
    <w:abstractNumId w:val="8"/>
  </w:num>
  <w:num w:numId="11" w16cid:durableId="968171331">
    <w:abstractNumId w:val="3"/>
  </w:num>
  <w:num w:numId="12" w16cid:durableId="30957097">
    <w:abstractNumId w:val="2"/>
  </w:num>
  <w:num w:numId="13" w16cid:durableId="1906454950">
    <w:abstractNumId w:val="1"/>
  </w:num>
  <w:num w:numId="14" w16cid:durableId="1262379266">
    <w:abstractNumId w:val="0"/>
  </w:num>
  <w:num w:numId="15" w16cid:durableId="1146775995">
    <w:abstractNumId w:val="13"/>
  </w:num>
  <w:num w:numId="16" w16cid:durableId="525489694">
    <w:abstractNumId w:val="15"/>
  </w:num>
  <w:num w:numId="17" w16cid:durableId="49764998">
    <w:abstractNumId w:val="12"/>
  </w:num>
  <w:num w:numId="18" w16cid:durableId="1611161467">
    <w:abstractNumId w:val="25"/>
  </w:num>
  <w:num w:numId="19" w16cid:durableId="55394508">
    <w:abstractNumId w:val="18"/>
  </w:num>
  <w:num w:numId="20" w16cid:durableId="1503162523">
    <w:abstractNumId w:val="17"/>
  </w:num>
  <w:num w:numId="21" w16cid:durableId="1107043193">
    <w:abstractNumId w:val="20"/>
  </w:num>
  <w:num w:numId="22" w16cid:durableId="272786599">
    <w:abstractNumId w:val="10"/>
  </w:num>
  <w:num w:numId="23" w16cid:durableId="1330406332">
    <w:abstractNumId w:val="19"/>
  </w:num>
  <w:num w:numId="24" w16cid:durableId="224418157">
    <w:abstractNumId w:val="23"/>
  </w:num>
  <w:num w:numId="25" w16cid:durableId="1844929641">
    <w:abstractNumId w:val="16"/>
  </w:num>
  <w:num w:numId="26" w16cid:durableId="523252776">
    <w:abstractNumId w:val="11"/>
  </w:num>
  <w:num w:numId="27" w16cid:durableId="162089649">
    <w:abstractNumId w:val="21"/>
  </w:num>
  <w:num w:numId="28" w16cid:durableId="794836666">
    <w:abstractNumId w:val="27"/>
  </w:num>
  <w:num w:numId="29" w16cid:durableId="13672202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26031"/>
    <w:rsid w:val="00035142"/>
    <w:rsid w:val="000408A8"/>
    <w:rsid w:val="00052D90"/>
    <w:rsid w:val="00053BC9"/>
    <w:rsid w:val="00086644"/>
    <w:rsid w:val="00091228"/>
    <w:rsid w:val="000A33B0"/>
    <w:rsid w:val="000B6BF1"/>
    <w:rsid w:val="000D1CDA"/>
    <w:rsid w:val="000D4AC5"/>
    <w:rsid w:val="000D55AC"/>
    <w:rsid w:val="000E0BE9"/>
    <w:rsid w:val="000E4780"/>
    <w:rsid w:val="000F7AA4"/>
    <w:rsid w:val="00170B8A"/>
    <w:rsid w:val="001A148C"/>
    <w:rsid w:val="001B03DD"/>
    <w:rsid w:val="001B11B7"/>
    <w:rsid w:val="001B3AEF"/>
    <w:rsid w:val="001B511A"/>
    <w:rsid w:val="001C1A07"/>
    <w:rsid w:val="001E1E51"/>
    <w:rsid w:val="001E3502"/>
    <w:rsid w:val="001E3AAC"/>
    <w:rsid w:val="00201103"/>
    <w:rsid w:val="00203499"/>
    <w:rsid w:val="0020537E"/>
    <w:rsid w:val="00216B82"/>
    <w:rsid w:val="002365F2"/>
    <w:rsid w:val="0024197D"/>
    <w:rsid w:val="00245C71"/>
    <w:rsid w:val="002465FC"/>
    <w:rsid w:val="0025172B"/>
    <w:rsid w:val="00261CF8"/>
    <w:rsid w:val="00271F16"/>
    <w:rsid w:val="002810DD"/>
    <w:rsid w:val="00290CC6"/>
    <w:rsid w:val="002A5470"/>
    <w:rsid w:val="002B238F"/>
    <w:rsid w:val="002E2F6C"/>
    <w:rsid w:val="002F09A1"/>
    <w:rsid w:val="002F30E3"/>
    <w:rsid w:val="003236A1"/>
    <w:rsid w:val="003572A4"/>
    <w:rsid w:val="00357FE1"/>
    <w:rsid w:val="003661BB"/>
    <w:rsid w:val="003840A8"/>
    <w:rsid w:val="0038545B"/>
    <w:rsid w:val="003858A9"/>
    <w:rsid w:val="003B0391"/>
    <w:rsid w:val="003D7FB1"/>
    <w:rsid w:val="003E2D26"/>
    <w:rsid w:val="003E6EAE"/>
    <w:rsid w:val="004131FB"/>
    <w:rsid w:val="00433F82"/>
    <w:rsid w:val="0047050B"/>
    <w:rsid w:val="00473BD4"/>
    <w:rsid w:val="00475E96"/>
    <w:rsid w:val="00495093"/>
    <w:rsid w:val="004A019C"/>
    <w:rsid w:val="004A4D73"/>
    <w:rsid w:val="004B3A36"/>
    <w:rsid w:val="004E2EE8"/>
    <w:rsid w:val="004F17E7"/>
    <w:rsid w:val="00507161"/>
    <w:rsid w:val="00511B5D"/>
    <w:rsid w:val="005200C9"/>
    <w:rsid w:val="00532EAE"/>
    <w:rsid w:val="00540212"/>
    <w:rsid w:val="00544E8A"/>
    <w:rsid w:val="00552A5C"/>
    <w:rsid w:val="00553EE2"/>
    <w:rsid w:val="005702A4"/>
    <w:rsid w:val="005713F5"/>
    <w:rsid w:val="0059569D"/>
    <w:rsid w:val="005B6CBA"/>
    <w:rsid w:val="005D00D0"/>
    <w:rsid w:val="005D24DB"/>
    <w:rsid w:val="005D2E34"/>
    <w:rsid w:val="005F15E3"/>
    <w:rsid w:val="0060335E"/>
    <w:rsid w:val="00616001"/>
    <w:rsid w:val="00626900"/>
    <w:rsid w:val="0063254A"/>
    <w:rsid w:val="00635885"/>
    <w:rsid w:val="00644C81"/>
    <w:rsid w:val="00645A75"/>
    <w:rsid w:val="00661598"/>
    <w:rsid w:val="00682506"/>
    <w:rsid w:val="00695E2E"/>
    <w:rsid w:val="006A4149"/>
    <w:rsid w:val="006B4695"/>
    <w:rsid w:val="006B5C3E"/>
    <w:rsid w:val="006C0EAF"/>
    <w:rsid w:val="006C3259"/>
    <w:rsid w:val="006D3A66"/>
    <w:rsid w:val="006F7190"/>
    <w:rsid w:val="00715E0C"/>
    <w:rsid w:val="00726005"/>
    <w:rsid w:val="00744AEB"/>
    <w:rsid w:val="00763449"/>
    <w:rsid w:val="0077264C"/>
    <w:rsid w:val="007824E9"/>
    <w:rsid w:val="007930CD"/>
    <w:rsid w:val="007A34E9"/>
    <w:rsid w:val="007B1BC0"/>
    <w:rsid w:val="007C5CF5"/>
    <w:rsid w:val="007C62D8"/>
    <w:rsid w:val="007E0C3F"/>
    <w:rsid w:val="007E4E17"/>
    <w:rsid w:val="00821911"/>
    <w:rsid w:val="008420D2"/>
    <w:rsid w:val="00855DE9"/>
    <w:rsid w:val="00865AAC"/>
    <w:rsid w:val="00882E75"/>
    <w:rsid w:val="00883B4C"/>
    <w:rsid w:val="008914CC"/>
    <w:rsid w:val="00897784"/>
    <w:rsid w:val="008C2D4E"/>
    <w:rsid w:val="008C3F6F"/>
    <w:rsid w:val="008C64AE"/>
    <w:rsid w:val="008C72C4"/>
    <w:rsid w:val="008D416A"/>
    <w:rsid w:val="008E3D0A"/>
    <w:rsid w:val="008F3640"/>
    <w:rsid w:val="00902401"/>
    <w:rsid w:val="00930B78"/>
    <w:rsid w:val="00933453"/>
    <w:rsid w:val="009402D6"/>
    <w:rsid w:val="00943342"/>
    <w:rsid w:val="00945E24"/>
    <w:rsid w:val="00946D05"/>
    <w:rsid w:val="009550F6"/>
    <w:rsid w:val="009620E8"/>
    <w:rsid w:val="009822AD"/>
    <w:rsid w:val="00986D1B"/>
    <w:rsid w:val="009A2E45"/>
    <w:rsid w:val="009A31FB"/>
    <w:rsid w:val="009B119F"/>
    <w:rsid w:val="009B2F5C"/>
    <w:rsid w:val="009D1E5C"/>
    <w:rsid w:val="009D3D78"/>
    <w:rsid w:val="009E2CFD"/>
    <w:rsid w:val="009E337C"/>
    <w:rsid w:val="009E5D25"/>
    <w:rsid w:val="00A17284"/>
    <w:rsid w:val="00A50242"/>
    <w:rsid w:val="00A665E2"/>
    <w:rsid w:val="00A66C39"/>
    <w:rsid w:val="00A67D06"/>
    <w:rsid w:val="00A73F87"/>
    <w:rsid w:val="00A7421E"/>
    <w:rsid w:val="00A83F1D"/>
    <w:rsid w:val="00A8644E"/>
    <w:rsid w:val="00AC5DDE"/>
    <w:rsid w:val="00AE54F8"/>
    <w:rsid w:val="00AE5FA3"/>
    <w:rsid w:val="00B068D7"/>
    <w:rsid w:val="00B15429"/>
    <w:rsid w:val="00B33B7E"/>
    <w:rsid w:val="00B4621A"/>
    <w:rsid w:val="00B533F2"/>
    <w:rsid w:val="00B53D1F"/>
    <w:rsid w:val="00B55513"/>
    <w:rsid w:val="00B57049"/>
    <w:rsid w:val="00B63B3D"/>
    <w:rsid w:val="00B766DC"/>
    <w:rsid w:val="00B84BF3"/>
    <w:rsid w:val="00B85349"/>
    <w:rsid w:val="00B96BA5"/>
    <w:rsid w:val="00BA5A96"/>
    <w:rsid w:val="00BB47C8"/>
    <w:rsid w:val="00BC62B0"/>
    <w:rsid w:val="00BD26D2"/>
    <w:rsid w:val="00BE75F9"/>
    <w:rsid w:val="00C63689"/>
    <w:rsid w:val="00C63DF5"/>
    <w:rsid w:val="00C67EFD"/>
    <w:rsid w:val="00C70C09"/>
    <w:rsid w:val="00C86F7C"/>
    <w:rsid w:val="00C9336A"/>
    <w:rsid w:val="00C95932"/>
    <w:rsid w:val="00CA7742"/>
    <w:rsid w:val="00CC0C25"/>
    <w:rsid w:val="00CC4F6A"/>
    <w:rsid w:val="00CD0A61"/>
    <w:rsid w:val="00CF190A"/>
    <w:rsid w:val="00D37A7E"/>
    <w:rsid w:val="00D74561"/>
    <w:rsid w:val="00D85D8F"/>
    <w:rsid w:val="00DA7D2B"/>
    <w:rsid w:val="00DC3CDF"/>
    <w:rsid w:val="00DC6F83"/>
    <w:rsid w:val="00DE035F"/>
    <w:rsid w:val="00DF3E8C"/>
    <w:rsid w:val="00E72407"/>
    <w:rsid w:val="00E83FD9"/>
    <w:rsid w:val="00ED79DD"/>
    <w:rsid w:val="00EE25E4"/>
    <w:rsid w:val="00EE2D87"/>
    <w:rsid w:val="00EE6199"/>
    <w:rsid w:val="00EF4725"/>
    <w:rsid w:val="00EF52E9"/>
    <w:rsid w:val="00F0264E"/>
    <w:rsid w:val="00F053C3"/>
    <w:rsid w:val="00F649AF"/>
    <w:rsid w:val="00F67833"/>
    <w:rsid w:val="00F75F60"/>
    <w:rsid w:val="00F7755C"/>
    <w:rsid w:val="00F90E06"/>
    <w:rsid w:val="00F955D9"/>
    <w:rsid w:val="00FB092A"/>
    <w:rsid w:val="00FC2571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1038</TotalTime>
  <Pages>1</Pages>
  <Words>131</Words>
  <Characters>678</Characters>
  <Application>Microsoft Office Word</Application>
  <DocSecurity>0</DocSecurity>
  <Lines>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41</cp:revision>
  <cp:lastPrinted>2022-01-24T03:24:00Z</cp:lastPrinted>
  <dcterms:created xsi:type="dcterms:W3CDTF">2022-01-27T03:35:00Z</dcterms:created>
  <dcterms:modified xsi:type="dcterms:W3CDTF">2025-01-25T19:49:00Z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